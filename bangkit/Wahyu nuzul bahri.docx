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EC26C9" w:rsidP="00EC26C9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3E59A43C" wp14:editId="0FFE589B">
                  <wp:extent cx="2016000" cy="2016000"/>
                  <wp:effectExtent l="76200" t="76200" r="80010" b="8001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190808-WA000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14" b="13005"/>
                          <a:stretch/>
                        </pic:blipFill>
                        <pic:spPr bwMode="auto">
                          <a:xfrm>
                            <a:off x="0" y="0"/>
                            <a:ext cx="2016000" cy="2016000"/>
                          </a:xfrm>
                          <a:prstGeom prst="ellipse">
                            <a:avLst/>
                          </a:prstGeom>
                          <a:ln w="762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2C7248" w:rsidRDefault="002C7248" w:rsidP="001B2ABD">
            <w:pPr>
              <w:pStyle w:val="Title"/>
              <w:rPr>
                <w:sz w:val="72"/>
              </w:rPr>
            </w:pPr>
            <w:r w:rsidRPr="002C7248">
              <w:rPr>
                <w:sz w:val="72"/>
              </w:rPr>
              <w:t>Wahyu nuzul bahri</w:t>
            </w:r>
          </w:p>
          <w:p w:rsidR="001B2ABD" w:rsidRDefault="002C7248" w:rsidP="002C7248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917CDBB455FB425E937BF1A2D909EAB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AF2529" w:rsidP="009260CD">
            <w:r w:rsidRPr="00AF2529">
              <w:t xml:space="preserve">I am a freelancer of web developer, I was responsible for the development and maintenance several system in my campus study program with a team, I have several projects made with </w:t>
            </w:r>
            <w:proofErr w:type="spellStart"/>
            <w:r w:rsidRPr="00AF2529">
              <w:rPr>
                <w:b/>
                <w:bCs/>
              </w:rPr>
              <w:t>codeigniter</w:t>
            </w:r>
            <w:proofErr w:type="spellEnd"/>
            <w:r w:rsidRPr="00AF2529">
              <w:rPr>
                <w:b/>
                <w:bCs/>
              </w:rPr>
              <w:t xml:space="preserve"> 3</w:t>
            </w:r>
            <w:r w:rsidRPr="00AF2529">
              <w:t xml:space="preserve">, and </w:t>
            </w:r>
            <w:proofErr w:type="spellStart"/>
            <w:r w:rsidRPr="00AF2529">
              <w:t>i</w:t>
            </w:r>
            <w:proofErr w:type="spellEnd"/>
            <w:r w:rsidRPr="00AF2529">
              <w:t xml:space="preserve"> love to learn new things especially in technology.</w:t>
            </w:r>
          </w:p>
          <w:p w:rsidR="00AF2529" w:rsidRDefault="00AF2529" w:rsidP="009260CD"/>
          <w:p w:rsidR="00AF2529" w:rsidRPr="006F040E" w:rsidRDefault="00AF2529" w:rsidP="009260CD">
            <w:pPr>
              <w:rPr>
                <w:b/>
              </w:rPr>
            </w:pPr>
            <w:r>
              <w:t xml:space="preserve">I also love to build a robot with </w:t>
            </w:r>
            <w:r>
              <w:rPr>
                <w:b/>
              </w:rPr>
              <w:t>microcontroller</w:t>
            </w:r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ever made a robot on m</w:t>
            </w:r>
            <w:r w:rsidR="006F040E">
              <w:t xml:space="preserve">y campus with </w:t>
            </w:r>
            <w:r w:rsidR="006F040E">
              <w:rPr>
                <w:b/>
              </w:rPr>
              <w:t>raspberry pi</w:t>
            </w:r>
          </w:p>
          <w:p w:rsidR="00036450" w:rsidRDefault="00036450" w:rsidP="00036450"/>
          <w:sdt>
            <w:sdtPr>
              <w:id w:val="-1954003311"/>
              <w:placeholder>
                <w:docPart w:val="138B0F334C274AAD82BB66D712D6EA59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5BA35DA1AD64C25B4F32DF428520F5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AF2529" w:rsidP="004D3011">
            <w:r>
              <w:t>0821-7572-6466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706F9F03F7244D06A75E997D1690FC3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AF2529" w:rsidP="004D3011">
            <w:r>
              <w:t>www.w2sdev.com</w:t>
            </w:r>
          </w:p>
          <w:p w:rsidR="004D3011" w:rsidRDefault="004D3011" w:rsidP="004D3011"/>
          <w:sdt>
            <w:sdtPr>
              <w:id w:val="-240260293"/>
              <w:placeholder>
                <w:docPart w:val="413542B6EDD64AFD81B21D012FEF0B48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AF2529" w:rsidP="004D3011">
            <w:pPr>
              <w:rPr>
                <w:rStyle w:val="Hyperlink"/>
              </w:rPr>
            </w:pPr>
            <w:r>
              <w:t>Wahyubahri1212@gmail.com</w:t>
            </w:r>
          </w:p>
          <w:sdt>
            <w:sdtPr>
              <w:id w:val="-1444214663"/>
              <w:placeholder>
                <w:docPart w:val="C6F0AD2759644DF7B310BDCA28A559CC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AF2529" w:rsidP="004D3011">
            <w:r>
              <w:t>Programming</w:t>
            </w:r>
          </w:p>
          <w:p w:rsidR="004D3011" w:rsidRDefault="00AF2529" w:rsidP="004D3011">
            <w:r>
              <w:t>Touring</w:t>
            </w:r>
          </w:p>
          <w:p w:rsidR="004D3011" w:rsidRDefault="00AF2529" w:rsidP="004D3011">
            <w:r>
              <w:t>Swimming</w:t>
            </w:r>
          </w:p>
          <w:p w:rsidR="004D3011" w:rsidRPr="004D3011" w:rsidRDefault="00AF2529" w:rsidP="00AF2529">
            <w:r>
              <w:t>Reading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839A5A256034C8E831422770CDB12C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76170A" w:rsidP="00B359E4">
            <w:pPr>
              <w:pStyle w:val="Heading4"/>
            </w:pP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Muhammadiyah</w:t>
            </w:r>
            <w:proofErr w:type="spellEnd"/>
            <w:r>
              <w:t xml:space="preserve"> Riau</w:t>
            </w:r>
          </w:p>
          <w:p w:rsidR="004D3011" w:rsidRDefault="002C7248" w:rsidP="00EC26C9">
            <w:pPr>
              <w:pStyle w:val="Date"/>
            </w:pPr>
            <w:r>
              <w:t>2018</w:t>
            </w:r>
            <w:r w:rsidR="00036450" w:rsidRPr="00B359E4">
              <w:t xml:space="preserve"> </w:t>
            </w:r>
            <w:r w:rsidR="0076170A">
              <w:t>–</w:t>
            </w:r>
            <w:r w:rsidR="00036450" w:rsidRPr="00B359E4">
              <w:t xml:space="preserve"> </w:t>
            </w:r>
            <w:r>
              <w:t>PRESENT</w:t>
            </w:r>
          </w:p>
          <w:p w:rsidR="0076170A" w:rsidRDefault="0076170A" w:rsidP="0076170A">
            <w:r>
              <w:t xml:space="preserve">I am a computer science student at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Muhammdiyah</w:t>
            </w:r>
            <w:proofErr w:type="spellEnd"/>
            <w:r>
              <w:t xml:space="preserve"> Riau</w:t>
            </w:r>
          </w:p>
          <w:p w:rsidR="0076170A" w:rsidRDefault="0076170A" w:rsidP="0076170A"/>
          <w:p w:rsidR="0076170A" w:rsidRPr="00036450" w:rsidRDefault="0076170A" w:rsidP="0076170A">
            <w:pPr>
              <w:pStyle w:val="Heading4"/>
            </w:pPr>
            <w:r>
              <w:t xml:space="preserve">SMK </w:t>
            </w:r>
            <w:proofErr w:type="spellStart"/>
            <w:r>
              <w:t>Negeri</w:t>
            </w:r>
            <w:proofErr w:type="spellEnd"/>
            <w:r>
              <w:t xml:space="preserve"> 2 </w:t>
            </w:r>
            <w:proofErr w:type="spellStart"/>
            <w:r>
              <w:t>Pekanbaru</w:t>
            </w:r>
            <w:proofErr w:type="spellEnd"/>
          </w:p>
          <w:p w:rsidR="0076170A" w:rsidRDefault="0076170A" w:rsidP="0076170A">
            <w:pPr>
              <w:pStyle w:val="Date"/>
            </w:pPr>
            <w:r>
              <w:t>2015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2018</w:t>
            </w:r>
          </w:p>
          <w:p w:rsidR="0076170A" w:rsidRPr="0076170A" w:rsidRDefault="0076170A" w:rsidP="0076170A">
            <w:r>
              <w:t>I</w:t>
            </w:r>
            <w:r w:rsidRPr="0076170A">
              <w:t xml:space="preserve"> am majoring in computer and network engineering</w:t>
            </w:r>
          </w:p>
          <w:sdt>
            <w:sdtPr>
              <w:id w:val="1001553383"/>
              <w:placeholder>
                <w:docPart w:val="A71FF31275994D1D9DE7C29C0FCDB6AC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2C7248" w:rsidP="00B359E4">
            <w:pPr>
              <w:pStyle w:val="Heading4"/>
              <w:rPr>
                <w:bCs/>
              </w:rPr>
            </w:pPr>
            <w:r>
              <w:t xml:space="preserve">Freelance </w:t>
            </w:r>
            <w:proofErr w:type="gramStart"/>
            <w:r>
              <w:t>Worker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as</w:t>
            </w:r>
            <w:proofErr w:type="gramEnd"/>
            <w:r>
              <w:t xml:space="preserve"> Web Developer</w:t>
            </w:r>
          </w:p>
          <w:p w:rsidR="00036450" w:rsidRPr="00036450" w:rsidRDefault="002C7248" w:rsidP="00B359E4">
            <w:pPr>
              <w:pStyle w:val="Date"/>
            </w:pPr>
            <w:r>
              <w:t xml:space="preserve">2019 </w:t>
            </w:r>
            <w:r w:rsidR="00036450" w:rsidRPr="00036450">
              <w:t>–</w:t>
            </w:r>
            <w:r>
              <w:t xml:space="preserve"> PRESENT</w:t>
            </w:r>
          </w:p>
          <w:p w:rsidR="004D3011" w:rsidRDefault="0076170A" w:rsidP="00036450">
            <w:r w:rsidRPr="0076170A">
              <w:t>I am a freelancer web developer, I have made several systems using</w:t>
            </w:r>
            <w:r>
              <w:t xml:space="preserve"> framework </w:t>
            </w:r>
            <w:proofErr w:type="spellStart"/>
            <w:r>
              <w:t>codeigniter</w:t>
            </w:r>
            <w:proofErr w:type="spellEnd"/>
            <w:r w:rsidR="00036450" w:rsidRPr="00036450">
              <w:t xml:space="preserve"> </w:t>
            </w:r>
          </w:p>
          <w:sdt>
            <w:sdtPr>
              <w:id w:val="1669594239"/>
              <w:placeholder>
                <w:docPart w:val="71E5EAE2449548C1BE32E02F8B66DF43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43117B" w:rsidRDefault="00CE5ADC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ADC" w:rsidRDefault="00CE5ADC" w:rsidP="000C45FF">
      <w:r>
        <w:separator/>
      </w:r>
    </w:p>
  </w:endnote>
  <w:endnote w:type="continuationSeparator" w:id="0">
    <w:p w:rsidR="00CE5ADC" w:rsidRDefault="00CE5AD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ADC" w:rsidRDefault="00CE5ADC" w:rsidP="000C45FF">
      <w:r>
        <w:separator/>
      </w:r>
    </w:p>
  </w:footnote>
  <w:footnote w:type="continuationSeparator" w:id="0">
    <w:p w:rsidR="00CE5ADC" w:rsidRDefault="00CE5AD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48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7248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F040E"/>
    <w:rsid w:val="00715FCB"/>
    <w:rsid w:val="00743101"/>
    <w:rsid w:val="0076170A"/>
    <w:rsid w:val="007775E1"/>
    <w:rsid w:val="007867A0"/>
    <w:rsid w:val="007927F5"/>
    <w:rsid w:val="00802CA0"/>
    <w:rsid w:val="009260CD"/>
    <w:rsid w:val="00952C25"/>
    <w:rsid w:val="00A2118D"/>
    <w:rsid w:val="00AD76E2"/>
    <w:rsid w:val="00AF2529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E5ADC"/>
    <w:rsid w:val="00D2522B"/>
    <w:rsid w:val="00D422DE"/>
    <w:rsid w:val="00D5459D"/>
    <w:rsid w:val="00DA1F4D"/>
    <w:rsid w:val="00DD172A"/>
    <w:rsid w:val="00E25A26"/>
    <w:rsid w:val="00E4381A"/>
    <w:rsid w:val="00E55D74"/>
    <w:rsid w:val="00EC26C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nb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REACT JS</c:v>
                </c:pt>
                <c:pt idx="1">
                  <c:v>JS</c:v>
                </c:pt>
                <c:pt idx="2">
                  <c:v>CI</c:v>
                </c:pt>
                <c:pt idx="3">
                  <c:v>PYTHON</c:v>
                </c:pt>
                <c:pt idx="4">
                  <c:v>PHP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0.8</c:v>
                </c:pt>
                <c:pt idx="2">
                  <c:v>0.86</c:v>
                </c:pt>
                <c:pt idx="3">
                  <c:v>0.78</c:v>
                </c:pt>
                <c:pt idx="4">
                  <c:v>0.9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493493160"/>
        <c:axId val="493494728"/>
      </c:barChart>
      <c:catAx>
        <c:axId val="493493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494728"/>
        <c:crosses val="autoZero"/>
        <c:auto val="1"/>
        <c:lblAlgn val="ctr"/>
        <c:lblOffset val="100"/>
        <c:noMultiLvlLbl val="0"/>
      </c:catAx>
      <c:valAx>
        <c:axId val="49349472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49349316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7CDBB455FB425E937BF1A2D909E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8EAE5-93BC-47D8-8046-2BBDB5094246}"/>
      </w:docPartPr>
      <w:docPartBody>
        <w:p w:rsidR="00000000" w:rsidRDefault="00EC5E56">
          <w:pPr>
            <w:pStyle w:val="917CDBB455FB425E937BF1A2D909EAB0"/>
          </w:pPr>
          <w:r w:rsidRPr="00D5459D">
            <w:t>Profile</w:t>
          </w:r>
        </w:p>
      </w:docPartBody>
    </w:docPart>
    <w:docPart>
      <w:docPartPr>
        <w:name w:val="138B0F334C274AAD82BB66D712D6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299A-EA50-4897-8715-F51380FFE492}"/>
      </w:docPartPr>
      <w:docPartBody>
        <w:p w:rsidR="00000000" w:rsidRDefault="00EC5E56">
          <w:pPr>
            <w:pStyle w:val="138B0F334C274AAD82BB66D712D6EA59"/>
          </w:pPr>
          <w:r w:rsidRPr="00CB0055">
            <w:t>Contact</w:t>
          </w:r>
        </w:p>
      </w:docPartBody>
    </w:docPart>
    <w:docPart>
      <w:docPartPr>
        <w:name w:val="C5BA35DA1AD64C25B4F32DF428520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B062-84CE-46F2-B332-2E92A2E6B9DD}"/>
      </w:docPartPr>
      <w:docPartBody>
        <w:p w:rsidR="00000000" w:rsidRDefault="00EC5E56">
          <w:pPr>
            <w:pStyle w:val="C5BA35DA1AD64C25B4F32DF428520F5F"/>
          </w:pPr>
          <w:r w:rsidRPr="004D3011">
            <w:t>PHONE:</w:t>
          </w:r>
        </w:p>
      </w:docPartBody>
    </w:docPart>
    <w:docPart>
      <w:docPartPr>
        <w:name w:val="706F9F03F7244D06A75E997D1690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B9C7E-F2FE-4DAF-AAB4-D6CE72783733}"/>
      </w:docPartPr>
      <w:docPartBody>
        <w:p w:rsidR="00000000" w:rsidRDefault="00EC5E56">
          <w:pPr>
            <w:pStyle w:val="706F9F03F7244D06A75E997D1690FC36"/>
          </w:pPr>
          <w:r w:rsidRPr="004D3011">
            <w:t>WEBSITE:</w:t>
          </w:r>
        </w:p>
      </w:docPartBody>
    </w:docPart>
    <w:docPart>
      <w:docPartPr>
        <w:name w:val="413542B6EDD64AFD81B21D012FEF0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357F9-4C6A-4EF7-BAF9-09B9AAF16ADD}"/>
      </w:docPartPr>
      <w:docPartBody>
        <w:p w:rsidR="00000000" w:rsidRDefault="00EC5E56">
          <w:pPr>
            <w:pStyle w:val="413542B6EDD64AFD81B21D012FEF0B48"/>
          </w:pPr>
          <w:r w:rsidRPr="004D3011">
            <w:t>EMAIL:</w:t>
          </w:r>
        </w:p>
      </w:docPartBody>
    </w:docPart>
    <w:docPart>
      <w:docPartPr>
        <w:name w:val="C6F0AD2759644DF7B310BDCA28A55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451A5-A034-4D6B-8175-DD6DFAC324C9}"/>
      </w:docPartPr>
      <w:docPartBody>
        <w:p w:rsidR="00000000" w:rsidRDefault="00EC5E56">
          <w:pPr>
            <w:pStyle w:val="C6F0AD2759644DF7B310BDCA28A559CC"/>
          </w:pPr>
          <w:r w:rsidRPr="00CB0055">
            <w:t>Hobbies</w:t>
          </w:r>
        </w:p>
      </w:docPartBody>
    </w:docPart>
    <w:docPart>
      <w:docPartPr>
        <w:name w:val="3839A5A256034C8E831422770CDB1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5622F-6B93-47DA-95C1-FF8253F77A5F}"/>
      </w:docPartPr>
      <w:docPartBody>
        <w:p w:rsidR="00000000" w:rsidRDefault="00EC5E56">
          <w:pPr>
            <w:pStyle w:val="3839A5A256034C8E831422770CDB12CF"/>
          </w:pPr>
          <w:r w:rsidRPr="00036450">
            <w:t>EDUCATION</w:t>
          </w:r>
        </w:p>
      </w:docPartBody>
    </w:docPart>
    <w:docPart>
      <w:docPartPr>
        <w:name w:val="A71FF31275994D1D9DE7C29C0FCDB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117C5-2E78-47F5-8A21-8476C4B1EE03}"/>
      </w:docPartPr>
      <w:docPartBody>
        <w:p w:rsidR="00000000" w:rsidRDefault="00EC5E56">
          <w:pPr>
            <w:pStyle w:val="A71FF31275994D1D9DE7C29C0FCDB6AC"/>
          </w:pPr>
          <w:r w:rsidRPr="00036450">
            <w:t>WORK EXPERIENCE</w:t>
          </w:r>
        </w:p>
      </w:docPartBody>
    </w:docPart>
    <w:docPart>
      <w:docPartPr>
        <w:name w:val="71E5EAE2449548C1BE32E02F8B66D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0CDCA-89B2-449D-AFFF-337784496525}"/>
      </w:docPartPr>
      <w:docPartBody>
        <w:p w:rsidR="00000000" w:rsidRDefault="00EC5E56">
          <w:pPr>
            <w:pStyle w:val="71E5EAE2449548C1BE32E02F8B66DF4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8B"/>
    <w:rsid w:val="009B218B"/>
    <w:rsid w:val="00E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B218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0134963BE4CD199C1A02F6D5DB7B9">
    <w:name w:val="87F0134963BE4CD199C1A02F6D5DB7B9"/>
  </w:style>
  <w:style w:type="paragraph" w:customStyle="1" w:styleId="1975ADDEE26D420CBC50AB0F08588511">
    <w:name w:val="1975ADDEE26D420CBC50AB0F08588511"/>
  </w:style>
  <w:style w:type="paragraph" w:customStyle="1" w:styleId="917CDBB455FB425E937BF1A2D909EAB0">
    <w:name w:val="917CDBB455FB425E937BF1A2D909EAB0"/>
  </w:style>
  <w:style w:type="paragraph" w:customStyle="1" w:styleId="7D2BE50CD2F648B2A23C6F79B3752527">
    <w:name w:val="7D2BE50CD2F648B2A23C6F79B3752527"/>
  </w:style>
  <w:style w:type="paragraph" w:customStyle="1" w:styleId="138B0F334C274AAD82BB66D712D6EA59">
    <w:name w:val="138B0F334C274AAD82BB66D712D6EA59"/>
  </w:style>
  <w:style w:type="paragraph" w:customStyle="1" w:styleId="C5BA35DA1AD64C25B4F32DF428520F5F">
    <w:name w:val="C5BA35DA1AD64C25B4F32DF428520F5F"/>
  </w:style>
  <w:style w:type="paragraph" w:customStyle="1" w:styleId="E4BC2DC0CFA848E09B0785E704555594">
    <w:name w:val="E4BC2DC0CFA848E09B0785E704555594"/>
  </w:style>
  <w:style w:type="paragraph" w:customStyle="1" w:styleId="706F9F03F7244D06A75E997D1690FC36">
    <w:name w:val="706F9F03F7244D06A75E997D1690FC36"/>
  </w:style>
  <w:style w:type="paragraph" w:customStyle="1" w:styleId="0BC9D66C97FB4EA9AA9618F3495E7F61">
    <w:name w:val="0BC9D66C97FB4EA9AA9618F3495E7F61"/>
  </w:style>
  <w:style w:type="paragraph" w:customStyle="1" w:styleId="413542B6EDD64AFD81B21D012FEF0B48">
    <w:name w:val="413542B6EDD64AFD81B21D012FEF0B4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291079F92AC499B8806BD5A4179E7F6">
    <w:name w:val="4291079F92AC499B8806BD5A4179E7F6"/>
  </w:style>
  <w:style w:type="paragraph" w:customStyle="1" w:styleId="C6F0AD2759644DF7B310BDCA28A559CC">
    <w:name w:val="C6F0AD2759644DF7B310BDCA28A559CC"/>
  </w:style>
  <w:style w:type="paragraph" w:customStyle="1" w:styleId="37D9BB52E4C644ABABF95548F7B0567A">
    <w:name w:val="37D9BB52E4C644ABABF95548F7B0567A"/>
  </w:style>
  <w:style w:type="paragraph" w:customStyle="1" w:styleId="D44A7D7BAC0F4864929AF5678B8E66BE">
    <w:name w:val="D44A7D7BAC0F4864929AF5678B8E66BE"/>
  </w:style>
  <w:style w:type="paragraph" w:customStyle="1" w:styleId="E08BB7C2270C4AC39C6D62C03E111F26">
    <w:name w:val="E08BB7C2270C4AC39C6D62C03E111F26"/>
  </w:style>
  <w:style w:type="paragraph" w:customStyle="1" w:styleId="116A6B6B9F8642AE8E316AD39E1682D6">
    <w:name w:val="116A6B6B9F8642AE8E316AD39E1682D6"/>
  </w:style>
  <w:style w:type="paragraph" w:customStyle="1" w:styleId="3839A5A256034C8E831422770CDB12CF">
    <w:name w:val="3839A5A256034C8E831422770CDB12CF"/>
  </w:style>
  <w:style w:type="paragraph" w:customStyle="1" w:styleId="D986B1004584468F876C93D6F112F060">
    <w:name w:val="D986B1004584468F876C93D6F112F060"/>
  </w:style>
  <w:style w:type="paragraph" w:customStyle="1" w:styleId="A8B97E47C36F4EEF9D9F46BDC9A7A60D">
    <w:name w:val="A8B97E47C36F4EEF9D9F46BDC9A7A60D"/>
  </w:style>
  <w:style w:type="paragraph" w:customStyle="1" w:styleId="6AB62B4629CF451DB99EB0795B054917">
    <w:name w:val="6AB62B4629CF451DB99EB0795B054917"/>
  </w:style>
  <w:style w:type="paragraph" w:customStyle="1" w:styleId="6454352B4F644A55A5C6957A3B8EA2C5">
    <w:name w:val="6454352B4F644A55A5C6957A3B8EA2C5"/>
  </w:style>
  <w:style w:type="paragraph" w:customStyle="1" w:styleId="0EE25A3DD9D24933B263E1F630C7C310">
    <w:name w:val="0EE25A3DD9D24933B263E1F630C7C310"/>
  </w:style>
  <w:style w:type="paragraph" w:customStyle="1" w:styleId="9850D70104F44042A20FB4B64C8D7724">
    <w:name w:val="9850D70104F44042A20FB4B64C8D7724"/>
  </w:style>
  <w:style w:type="paragraph" w:customStyle="1" w:styleId="45F71568A33C4B359A592EC6D954CFCD">
    <w:name w:val="45F71568A33C4B359A592EC6D954CFCD"/>
  </w:style>
  <w:style w:type="paragraph" w:customStyle="1" w:styleId="A71FF31275994D1D9DE7C29C0FCDB6AC">
    <w:name w:val="A71FF31275994D1D9DE7C29C0FCDB6AC"/>
  </w:style>
  <w:style w:type="paragraph" w:customStyle="1" w:styleId="1EC8EA27EEDC40C8B39CEA4B57BEEB8D">
    <w:name w:val="1EC8EA27EEDC40C8B39CEA4B57BEEB8D"/>
  </w:style>
  <w:style w:type="paragraph" w:customStyle="1" w:styleId="43485CCA70A341F9BBF3E27D42E634B9">
    <w:name w:val="43485CCA70A341F9BBF3E27D42E634B9"/>
  </w:style>
  <w:style w:type="paragraph" w:customStyle="1" w:styleId="B3A5455232B24ADF8E454E13A4AAC0F0">
    <w:name w:val="B3A5455232B24ADF8E454E13A4AAC0F0"/>
  </w:style>
  <w:style w:type="paragraph" w:customStyle="1" w:styleId="83AB83A9B2134C2096CFE63A488124D1">
    <w:name w:val="83AB83A9B2134C2096CFE63A488124D1"/>
  </w:style>
  <w:style w:type="paragraph" w:customStyle="1" w:styleId="16B4D4EF21FC4785998017488ABD530A">
    <w:name w:val="16B4D4EF21FC4785998017488ABD530A"/>
  </w:style>
  <w:style w:type="paragraph" w:customStyle="1" w:styleId="064A71CAE31444F9A526431A70966092">
    <w:name w:val="064A71CAE31444F9A526431A70966092"/>
  </w:style>
  <w:style w:type="paragraph" w:customStyle="1" w:styleId="40144549A75B45A2A03866134E287481">
    <w:name w:val="40144549A75B45A2A03866134E287481"/>
  </w:style>
  <w:style w:type="paragraph" w:customStyle="1" w:styleId="E4BF16600C6741C2853C5A9961E92952">
    <w:name w:val="E4BF16600C6741C2853C5A9961E92952"/>
  </w:style>
  <w:style w:type="paragraph" w:customStyle="1" w:styleId="2D4D5A189EA14F6EB96C2C1D2E7C2C49">
    <w:name w:val="2D4D5A189EA14F6EB96C2C1D2E7C2C49"/>
  </w:style>
  <w:style w:type="paragraph" w:customStyle="1" w:styleId="27A6C381A0E6490FB0627813B68A33C5">
    <w:name w:val="27A6C381A0E6490FB0627813B68A33C5"/>
  </w:style>
  <w:style w:type="paragraph" w:customStyle="1" w:styleId="4CFC353D660345959CD437BB098E2669">
    <w:name w:val="4CFC353D660345959CD437BB098E2669"/>
  </w:style>
  <w:style w:type="paragraph" w:customStyle="1" w:styleId="7CCFFC7F025A40D7A9E94BE21E8DCB61">
    <w:name w:val="7CCFFC7F025A40D7A9E94BE21E8DCB61"/>
  </w:style>
  <w:style w:type="paragraph" w:customStyle="1" w:styleId="9D2C0E15FD3045D7AE552DF103079A59">
    <w:name w:val="9D2C0E15FD3045D7AE552DF103079A59"/>
  </w:style>
  <w:style w:type="paragraph" w:customStyle="1" w:styleId="98E349E186DE4ADD852DECC0177D3E75">
    <w:name w:val="98E349E186DE4ADD852DECC0177D3E75"/>
  </w:style>
  <w:style w:type="paragraph" w:customStyle="1" w:styleId="EC6F3F99A7454839AF84CB713C877809">
    <w:name w:val="EC6F3F99A7454839AF84CB713C877809"/>
  </w:style>
  <w:style w:type="character" w:customStyle="1" w:styleId="Heading2Char">
    <w:name w:val="Heading 2 Char"/>
    <w:basedOn w:val="DefaultParagraphFont"/>
    <w:link w:val="Heading2"/>
    <w:uiPriority w:val="9"/>
    <w:rsid w:val="009B218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1E5EAE2449548C1BE32E02F8B66DF43">
    <w:name w:val="71E5EAE2449548C1BE32E02F8B66DF43"/>
  </w:style>
  <w:style w:type="paragraph" w:customStyle="1" w:styleId="2D911BC553D349EA82810F0C7BF07FE7">
    <w:name w:val="2D911BC553D349EA82810F0C7BF07FE7"/>
    <w:rsid w:val="009B218B"/>
  </w:style>
  <w:style w:type="paragraph" w:customStyle="1" w:styleId="E75E3C13A5A24B218FEC8F7D51E9D715">
    <w:name w:val="E75E3C13A5A24B218FEC8F7D51E9D715"/>
    <w:rsid w:val="009B218B"/>
  </w:style>
  <w:style w:type="paragraph" w:customStyle="1" w:styleId="C22336C6CA834D2C880851547050A9F2">
    <w:name w:val="C22336C6CA834D2C880851547050A9F2"/>
    <w:rsid w:val="009B218B"/>
  </w:style>
  <w:style w:type="paragraph" w:customStyle="1" w:styleId="6B63836867EF4FD2901BBDAEA34A7F44">
    <w:name w:val="6B63836867EF4FD2901BBDAEA34A7F44"/>
    <w:rsid w:val="009B218B"/>
  </w:style>
  <w:style w:type="paragraph" w:customStyle="1" w:styleId="B9E97AD5A4524D5EAB4D60553BDED14D">
    <w:name w:val="B9E97AD5A4524D5EAB4D60553BDED14D"/>
    <w:rsid w:val="009B218B"/>
  </w:style>
  <w:style w:type="paragraph" w:customStyle="1" w:styleId="33FEF9278EEE4C7AB48749681E2C5811">
    <w:name w:val="33FEF9278EEE4C7AB48749681E2C5811"/>
    <w:rsid w:val="009B218B"/>
  </w:style>
  <w:style w:type="paragraph" w:customStyle="1" w:styleId="D14547A6521F4E7CAAEDDA12C87C4B07">
    <w:name w:val="D14547A6521F4E7CAAEDDA12C87C4B07"/>
    <w:rsid w:val="009B218B"/>
  </w:style>
  <w:style w:type="paragraph" w:customStyle="1" w:styleId="B38B695B540C40DD9F58BDC6539A1B7F">
    <w:name w:val="B38B695B540C40DD9F58BDC6539A1B7F"/>
    <w:rsid w:val="009B218B"/>
  </w:style>
  <w:style w:type="paragraph" w:customStyle="1" w:styleId="5F007309B7DB4635A9342AFADEC8D28F">
    <w:name w:val="5F007309B7DB4635A9342AFADEC8D28F"/>
    <w:rsid w:val="009B218B"/>
  </w:style>
  <w:style w:type="paragraph" w:customStyle="1" w:styleId="22EEC0E54398447E8CDA2A4708F2FF66">
    <w:name w:val="22EEC0E54398447E8CDA2A4708F2FF66"/>
    <w:rsid w:val="009B218B"/>
  </w:style>
  <w:style w:type="paragraph" w:customStyle="1" w:styleId="F4D141480D65400C8432C73BD3C836AE">
    <w:name w:val="F4D141480D65400C8432C73BD3C836AE"/>
    <w:rsid w:val="009B218B"/>
  </w:style>
  <w:style w:type="paragraph" w:customStyle="1" w:styleId="F27E1E9CD03341D8B8205F6093A8EE84">
    <w:name w:val="F27E1E9CD03341D8B8205F6093A8EE84"/>
    <w:rsid w:val="009B218B"/>
  </w:style>
  <w:style w:type="paragraph" w:customStyle="1" w:styleId="9589F142C6B44D93BC9561635BA7170F">
    <w:name w:val="9589F142C6B44D93BC9561635BA7170F"/>
    <w:rsid w:val="009B218B"/>
  </w:style>
  <w:style w:type="paragraph" w:customStyle="1" w:styleId="8A506DA3C1284EFD9ED3731EE3DD855D">
    <w:name w:val="8A506DA3C1284EFD9ED3731EE3DD855D"/>
    <w:rsid w:val="009B218B"/>
  </w:style>
  <w:style w:type="paragraph" w:customStyle="1" w:styleId="7D4A79F08B2F4899908EFC8DA9A0A6EF">
    <w:name w:val="7D4A79F08B2F4899908EFC8DA9A0A6EF"/>
    <w:rsid w:val="009B218B"/>
  </w:style>
  <w:style w:type="paragraph" w:customStyle="1" w:styleId="74227F7E7DBB4ABBA46D91FC8C554543">
    <w:name w:val="74227F7E7DBB4ABBA46D91FC8C554543"/>
    <w:rsid w:val="009B218B"/>
  </w:style>
  <w:style w:type="paragraph" w:customStyle="1" w:styleId="DF198DD450504BB2B47877E203718B70">
    <w:name w:val="DF198DD450504BB2B47877E203718B70"/>
    <w:rsid w:val="009B218B"/>
  </w:style>
  <w:style w:type="paragraph" w:customStyle="1" w:styleId="B373B2C02B454B9BB9DB6869F7941EC3">
    <w:name w:val="B373B2C02B454B9BB9DB6869F7941EC3"/>
    <w:rsid w:val="009B218B"/>
  </w:style>
  <w:style w:type="paragraph" w:customStyle="1" w:styleId="94A2FB3404EA4A4EB474D96B2EFC4233">
    <w:name w:val="94A2FB3404EA4A4EB474D96B2EFC4233"/>
    <w:rsid w:val="009B218B"/>
  </w:style>
  <w:style w:type="paragraph" w:customStyle="1" w:styleId="3652C915695643929135663CA1BB82A0">
    <w:name w:val="3652C915695643929135663CA1BB82A0"/>
    <w:rsid w:val="009B21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bangkit</vt:lpstr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bangkit</dc:title>
  <dc:subject/>
  <dc:creator/>
  <cp:keywords/>
  <dc:description/>
  <cp:lastModifiedBy/>
  <cp:revision>1</cp:revision>
  <dcterms:created xsi:type="dcterms:W3CDTF">2021-03-07T13:40:00Z</dcterms:created>
  <dcterms:modified xsi:type="dcterms:W3CDTF">2021-03-07T14:19:00Z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